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19F02" w14:textId="5F128051" w:rsidR="00F41BEE" w:rsidRPr="001200E1" w:rsidRDefault="000A2662" w:rsidP="001200E1">
      <w:pPr>
        <w:pStyle w:val="Title"/>
        <w:jc w:val="center"/>
        <w:rPr>
          <w:sz w:val="44"/>
          <w:szCs w:val="14"/>
        </w:rPr>
      </w:pPr>
      <w:r w:rsidRPr="001200E1">
        <w:rPr>
          <w:sz w:val="44"/>
          <w:szCs w:val="14"/>
        </w:rPr>
        <w:t>Benjamin Gundersen</w:t>
      </w:r>
    </w:p>
    <w:p w14:paraId="0378804B" w14:textId="63D18848" w:rsidR="00003455" w:rsidRPr="001200E1" w:rsidRDefault="000A2662" w:rsidP="001200E1">
      <w:pPr>
        <w:pStyle w:val="Heading1"/>
        <w:jc w:val="center"/>
        <w:rPr>
          <w:sz w:val="20"/>
          <w:szCs w:val="28"/>
        </w:rPr>
      </w:pPr>
      <w:r w:rsidRPr="001200E1">
        <w:rPr>
          <w:sz w:val="20"/>
          <w:szCs w:val="28"/>
        </w:rPr>
        <w:t>Rexburg, Idaho</w:t>
      </w:r>
      <w:r w:rsidR="00F41BEE" w:rsidRPr="001200E1">
        <w:rPr>
          <w:sz w:val="20"/>
          <w:szCs w:val="28"/>
        </w:rPr>
        <w:t xml:space="preserve"> | </w:t>
      </w:r>
      <w:r w:rsidRPr="001200E1">
        <w:rPr>
          <w:sz w:val="20"/>
          <w:szCs w:val="28"/>
        </w:rPr>
        <w:t>385.268.0446</w:t>
      </w:r>
      <w:r w:rsidR="00F41BEE" w:rsidRPr="001200E1">
        <w:rPr>
          <w:sz w:val="20"/>
          <w:szCs w:val="28"/>
        </w:rPr>
        <w:t xml:space="preserve"> | </w:t>
      </w:r>
      <w:hyperlink r:id="rId11" w:history="1">
        <w:r w:rsidRPr="001200E1">
          <w:rPr>
            <w:rStyle w:val="Hyperlink"/>
            <w:sz w:val="20"/>
            <w:szCs w:val="28"/>
          </w:rPr>
          <w:t>benjgunder@gmail.com</w:t>
        </w:r>
      </w:hyperlink>
      <w:r w:rsidRPr="001200E1">
        <w:rPr>
          <w:sz w:val="20"/>
          <w:szCs w:val="28"/>
        </w:rPr>
        <w:t xml:space="preserve"> | </w:t>
      </w:r>
      <w:hyperlink r:id="rId12" w:history="1">
        <w:r w:rsidRPr="001200E1">
          <w:rPr>
            <w:rStyle w:val="Hyperlink"/>
            <w:sz w:val="20"/>
            <w:szCs w:val="28"/>
          </w:rPr>
          <w:t>GitHub</w:t>
        </w:r>
      </w:hyperlink>
      <w:r w:rsidRPr="001200E1">
        <w:rPr>
          <w:sz w:val="20"/>
          <w:szCs w:val="28"/>
        </w:rPr>
        <w:t xml:space="preserve"> | </w:t>
      </w:r>
      <w:hyperlink r:id="rId13" w:history="1">
        <w:r w:rsidRPr="001200E1">
          <w:rPr>
            <w:rStyle w:val="Hyperlink"/>
            <w:sz w:val="20"/>
            <w:szCs w:val="28"/>
          </w:rPr>
          <w:t>LinkedIn</w:t>
        </w:r>
      </w:hyperlink>
    </w:p>
    <w:p w14:paraId="40DE6A94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F17C08AAE1494DDCB1D0C1EEBDA53590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2FAB857C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C05C429" wp14:editId="744334C1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F2ACB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22CB817" w14:textId="0E6042F9" w:rsidR="00F41BEE" w:rsidRDefault="000A2662" w:rsidP="006E0605">
      <w:pPr>
        <w:pStyle w:val="Heading2"/>
      </w:pPr>
      <w:r>
        <w:t>Bachelor of Science in Computer Science</w:t>
      </w:r>
      <w:r w:rsidR="00003455">
        <w:tab/>
      </w:r>
      <w:r>
        <w:t>Anticipated Graduation, April 2025</w:t>
      </w:r>
    </w:p>
    <w:p w14:paraId="43731FE3" w14:textId="11C6AF90" w:rsidR="00003455" w:rsidRDefault="00003455" w:rsidP="00003455"/>
    <w:p w14:paraId="329B255A" w14:textId="77777777" w:rsidR="00F41BEE" w:rsidRDefault="00000000" w:rsidP="00D52131">
      <w:pPr>
        <w:pStyle w:val="Heading1"/>
      </w:pPr>
      <w:sdt>
        <w:sdtPr>
          <w:id w:val="592895854"/>
          <w:placeholder>
            <w:docPart w:val="3BED9C22B3F94D11A1932BD0B0388DE7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04F4B807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14BC47A" wp14:editId="62BD599B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F69202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B449F36" w14:textId="4C302F2E" w:rsidR="00F41BEE" w:rsidRDefault="000A2662" w:rsidP="00F37140">
      <w:pPr>
        <w:pStyle w:val="ListBullet"/>
      </w:pPr>
      <w:r w:rsidRPr="000A2662">
        <w:t>Programming Language (C#, JavaScript, Python, HTML)</w:t>
      </w:r>
    </w:p>
    <w:p w14:paraId="529CBD12" w14:textId="05DEA6B4" w:rsidR="00F41BEE" w:rsidRDefault="000A2662" w:rsidP="00F37140">
      <w:pPr>
        <w:pStyle w:val="ListBullet"/>
      </w:pPr>
      <w:r w:rsidRPr="000A2662">
        <w:t>Convert software requirement into code</w:t>
      </w:r>
    </w:p>
    <w:p w14:paraId="305EA0C4" w14:textId="5B5CAEE7" w:rsidR="000A2662" w:rsidRDefault="000A2662" w:rsidP="00F37140">
      <w:pPr>
        <w:pStyle w:val="ListBullet"/>
      </w:pPr>
      <w:r w:rsidRPr="000A2662">
        <w:t>Problem solving - I know how to define a problem, seek alternatives, and select a solution</w:t>
      </w:r>
    </w:p>
    <w:p w14:paraId="03F0FD7F" w14:textId="6379C9D6" w:rsidR="00BB0F31" w:rsidRDefault="00BB0F31" w:rsidP="00F37140">
      <w:pPr>
        <w:pStyle w:val="ListBullet"/>
      </w:pPr>
      <w:r w:rsidRPr="00BB0F31">
        <w:t>Understand principles of programming and design</w:t>
      </w:r>
    </w:p>
    <w:p w14:paraId="7293AD35" w14:textId="725E429C" w:rsidR="00BB0F31" w:rsidRDefault="00BB0F31" w:rsidP="00F37140">
      <w:pPr>
        <w:pStyle w:val="ListBullet"/>
      </w:pPr>
      <w:r w:rsidRPr="00BB0F31">
        <w:t>Apply strong design and problem-solving skills</w:t>
      </w:r>
    </w:p>
    <w:p w14:paraId="620E4F4D" w14:textId="77777777" w:rsidR="00F41BEE" w:rsidRDefault="00000000" w:rsidP="00F37140">
      <w:pPr>
        <w:pStyle w:val="ListBullet"/>
      </w:pPr>
      <w:sdt>
        <w:sdtPr>
          <w:id w:val="-94178466"/>
          <w:placeholder>
            <w:docPart w:val="70FF5EC5BEB8426CB6F095837689FD34"/>
          </w:placeholder>
          <w:temporary/>
          <w:showingPlcHdr/>
          <w15:appearance w15:val="hidden"/>
        </w:sdtPr>
        <w:sdtContent>
          <w:r w:rsidR="00F41BEE" w:rsidRPr="005338E9">
            <w:t>Communication</w:t>
          </w:r>
        </w:sdtContent>
      </w:sdt>
    </w:p>
    <w:p w14:paraId="5A052F29" w14:textId="77777777" w:rsidR="00F41BEE" w:rsidRDefault="00000000" w:rsidP="00F37140">
      <w:pPr>
        <w:pStyle w:val="ListBullet"/>
      </w:pPr>
      <w:sdt>
        <w:sdtPr>
          <w:id w:val="1135608373"/>
          <w:placeholder>
            <w:docPart w:val="B7C998A7691B4B31AC2B20D1FD6F02BB"/>
          </w:placeholder>
          <w:temporary/>
          <w:showingPlcHdr/>
          <w15:appearance w15:val="hidden"/>
        </w:sdtPr>
        <w:sdtContent>
          <w:r w:rsidR="00F41BEE">
            <w:t>Leadership</w:t>
          </w:r>
        </w:sdtContent>
      </w:sdt>
      <w:r w:rsidR="00F41BEE">
        <w:t xml:space="preserve"> </w:t>
      </w:r>
    </w:p>
    <w:p w14:paraId="459F3DBB" w14:textId="5E8775A2" w:rsidR="000A2662" w:rsidRDefault="00BB0F31" w:rsidP="000A2662">
      <w:pPr>
        <w:pStyle w:val="Heading1"/>
      </w:pPr>
      <w:r>
        <w:t xml:space="preserve">Work </w:t>
      </w:r>
      <w:sdt>
        <w:sdtPr>
          <w:id w:val="1494989950"/>
          <w:placeholder>
            <w:docPart w:val="CBBBF90C0EF44283B522A45ACEFB4460"/>
          </w:placeholder>
          <w:temporary/>
          <w:showingPlcHdr/>
          <w15:appearance w15:val="hidden"/>
        </w:sdtPr>
        <w:sdtContent>
          <w:r w:rsidR="000A2662">
            <w:t>Experience</w:t>
          </w:r>
        </w:sdtContent>
      </w:sdt>
    </w:p>
    <w:p w14:paraId="09101AD6" w14:textId="77777777" w:rsidR="000A2662" w:rsidRPr="00003455" w:rsidRDefault="000A2662" w:rsidP="000A2662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7AFD543" wp14:editId="0F955CDC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CA4F45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E2266F" w14:textId="6F8DC192" w:rsidR="000A2662" w:rsidRDefault="00BB0F31" w:rsidP="000A2662">
      <w:pPr>
        <w:pStyle w:val="Heading2"/>
      </w:pPr>
      <w:r>
        <w:t>Groundskeeper | Brigham Young University - Idaho</w:t>
      </w:r>
      <w:r w:rsidR="000A2662">
        <w:tab/>
      </w:r>
      <w:r>
        <w:t>2023 - Present</w:t>
      </w:r>
    </w:p>
    <w:p w14:paraId="35E9989F" w14:textId="60C37E3D" w:rsidR="00BB0F31" w:rsidRDefault="00BB0F31" w:rsidP="00BB0F31">
      <w:pPr>
        <w:pStyle w:val="ListBullet"/>
      </w:pPr>
      <w:r w:rsidRPr="00BB0F31">
        <w:t>Helped lead a small team in groundskeeping tasks, overseeing and coordinating efforts t</w:t>
      </w:r>
      <w:r>
        <w:t xml:space="preserve">o </w:t>
      </w:r>
      <w:r w:rsidRPr="00BB0F31">
        <w:t>maintain and enhance outdoor spaces.</w:t>
      </w:r>
    </w:p>
    <w:p w14:paraId="7AE49776" w14:textId="77777777" w:rsidR="00BB0F31" w:rsidRDefault="00BB0F31" w:rsidP="00BB0F31">
      <w:pPr>
        <w:pStyle w:val="ListBullet"/>
      </w:pPr>
      <w:r w:rsidRPr="00BB0F31">
        <w:t>Proficiently operated tools and equipment to effectively complete tasks and ensure high-quality results.</w:t>
      </w:r>
    </w:p>
    <w:p w14:paraId="4AEBA8CE" w14:textId="1807B62D" w:rsidR="000A2662" w:rsidRDefault="00BB0F31" w:rsidP="00BB0F31">
      <w:pPr>
        <w:pStyle w:val="ListBullet"/>
      </w:pPr>
      <w:r w:rsidRPr="00BB0F31">
        <w:t>Maintained and serviced tools to ensure optimal performance and longevity.</w:t>
      </w:r>
    </w:p>
    <w:p w14:paraId="4DB7CA44" w14:textId="6C0431C5" w:rsidR="000A2662" w:rsidRDefault="00BB0F31" w:rsidP="000A2662">
      <w:pPr>
        <w:pStyle w:val="Heading2"/>
      </w:pPr>
      <w:r>
        <w:t>E-commerce Sales Specialist | eBay (self-employed)</w:t>
      </w:r>
      <w:r w:rsidR="000A2662">
        <w:tab/>
      </w:r>
      <w:r>
        <w:t>Apr. 2020 - Present</w:t>
      </w:r>
    </w:p>
    <w:p w14:paraId="1ED76DF8" w14:textId="2D90BCF2" w:rsidR="000A2662" w:rsidRDefault="00BB0F31" w:rsidP="000A2662">
      <w:pPr>
        <w:pStyle w:val="ListBullet"/>
      </w:pPr>
      <w:r>
        <w:t>Independent e-commerce sales specialist</w:t>
      </w:r>
    </w:p>
    <w:p w14:paraId="49A27FB6" w14:textId="6D726092" w:rsidR="000A2662" w:rsidRDefault="00BB0F31" w:rsidP="000A2662">
      <w:pPr>
        <w:pStyle w:val="ListBullet"/>
      </w:pPr>
      <w:r>
        <w:t>Achieved over $5000 in sales over a few months</w:t>
      </w:r>
    </w:p>
    <w:p w14:paraId="7A0A40EE" w14:textId="19E98176" w:rsidR="000A2662" w:rsidRDefault="00BB0F31" w:rsidP="000A2662">
      <w:pPr>
        <w:pStyle w:val="ListBullet"/>
      </w:pPr>
      <w:r>
        <w:t>Coordinated communications between buyers and manufacturers</w:t>
      </w:r>
    </w:p>
    <w:p w14:paraId="7669E62A" w14:textId="4165932E" w:rsidR="000A2662" w:rsidRDefault="00BB0F31" w:rsidP="000A2662">
      <w:pPr>
        <w:pStyle w:val="ListBullet"/>
      </w:pPr>
      <w:r>
        <w:t xml:space="preserve">Resolved issues for customers in a peaceful, respectful, and professional manner. </w:t>
      </w:r>
    </w:p>
    <w:p w14:paraId="5ED8F446" w14:textId="4ADFB3B3" w:rsidR="00BB0F31" w:rsidRDefault="00BB0F31" w:rsidP="00BB0F31">
      <w:pPr>
        <w:pStyle w:val="Heading2"/>
      </w:pPr>
      <w:r>
        <w:t>Church Missionary</w:t>
      </w:r>
      <w:r>
        <w:t xml:space="preserve"> | </w:t>
      </w:r>
      <w:r>
        <w:t>The Church of Jesus Christ of Latter-day Saints</w:t>
      </w:r>
      <w:r>
        <w:tab/>
      </w:r>
      <w:r>
        <w:t>Nov. 2019</w:t>
      </w:r>
      <w:r>
        <w:t xml:space="preserve"> </w:t>
      </w:r>
      <w:r>
        <w:t>–</w:t>
      </w:r>
      <w:r>
        <w:t xml:space="preserve"> </w:t>
      </w:r>
      <w:r>
        <w:t>Mar. 2022</w:t>
      </w:r>
    </w:p>
    <w:p w14:paraId="44200D40" w14:textId="49C485A5" w:rsidR="00BB0F31" w:rsidRDefault="00BB0F31" w:rsidP="00BB0F31">
      <w:pPr>
        <w:pStyle w:val="ListBullet"/>
      </w:pPr>
      <w:r>
        <w:t>Trained and mentored fellow missionaries, imparting essential skills and knowledge to enhance team effectiveness</w:t>
      </w:r>
    </w:p>
    <w:p w14:paraId="1CA938B4" w14:textId="3DCCE4C4" w:rsidR="00BB0F31" w:rsidRDefault="00BB0F31" w:rsidP="00BB0F31">
      <w:pPr>
        <w:pStyle w:val="ListBullet"/>
      </w:pPr>
      <w:r>
        <w:t xml:space="preserve">Dedicated approximately 12 hours daily to mission activities, </w:t>
      </w:r>
      <w:r w:rsidR="001200E1">
        <w:t>demonstrating commitment and work ethic</w:t>
      </w:r>
    </w:p>
    <w:p w14:paraId="22F10CD0" w14:textId="034A93BE" w:rsidR="00BB0F31" w:rsidRDefault="001200E1" w:rsidP="00BB0F31">
      <w:pPr>
        <w:pStyle w:val="ListBullet"/>
      </w:pPr>
      <w:r>
        <w:t>Cultivated exceptional interpersonal skills, enabling effective communication with diverse individuals</w:t>
      </w:r>
    </w:p>
    <w:p w14:paraId="14853C9D" w14:textId="1CE6B2E6" w:rsidR="00BB0F31" w:rsidRDefault="00BB0F31" w:rsidP="001200E1">
      <w:pPr>
        <w:pStyle w:val="ListBullet"/>
        <w:numPr>
          <w:ilvl w:val="0"/>
          <w:numId w:val="0"/>
        </w:numPr>
        <w:ind w:left="288"/>
      </w:pPr>
    </w:p>
    <w:p w14:paraId="6910D3EE" w14:textId="77777777" w:rsidR="000A2662" w:rsidRDefault="000A2662" w:rsidP="000A2662">
      <w:pPr>
        <w:pStyle w:val="ListBullet"/>
        <w:numPr>
          <w:ilvl w:val="0"/>
          <w:numId w:val="0"/>
        </w:numPr>
        <w:ind w:left="288"/>
      </w:pPr>
    </w:p>
    <w:sectPr w:rsidR="000A2662" w:rsidSect="00ED598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C82D9" w14:textId="77777777" w:rsidR="00CC49EB" w:rsidRDefault="00CC49EB">
      <w:pPr>
        <w:spacing w:after="0"/>
      </w:pPr>
      <w:r>
        <w:separator/>
      </w:r>
    </w:p>
  </w:endnote>
  <w:endnote w:type="continuationSeparator" w:id="0">
    <w:p w14:paraId="70E2B85C" w14:textId="77777777" w:rsidR="00CC49EB" w:rsidRDefault="00CC49EB">
      <w:pPr>
        <w:spacing w:after="0"/>
      </w:pPr>
      <w:r>
        <w:continuationSeparator/>
      </w:r>
    </w:p>
  </w:endnote>
  <w:endnote w:type="continuationNotice" w:id="1">
    <w:p w14:paraId="35183C58" w14:textId="77777777" w:rsidR="00CC49EB" w:rsidRDefault="00CC49E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CD4A6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A620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702D3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38C9AF" w14:textId="77777777" w:rsidR="00CC49EB" w:rsidRDefault="00CC49EB">
      <w:pPr>
        <w:spacing w:after="0"/>
      </w:pPr>
      <w:r>
        <w:separator/>
      </w:r>
    </w:p>
  </w:footnote>
  <w:footnote w:type="continuationSeparator" w:id="0">
    <w:p w14:paraId="285EE54A" w14:textId="77777777" w:rsidR="00CC49EB" w:rsidRDefault="00CC49EB">
      <w:pPr>
        <w:spacing w:after="0"/>
      </w:pPr>
      <w:r>
        <w:continuationSeparator/>
      </w:r>
    </w:p>
  </w:footnote>
  <w:footnote w:type="continuationNotice" w:id="1">
    <w:p w14:paraId="1AC32244" w14:textId="77777777" w:rsidR="00CC49EB" w:rsidRDefault="00CC49E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30C10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C18DA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ED9BB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92526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6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A2662"/>
    <w:rsid w:val="000D355D"/>
    <w:rsid w:val="001046AC"/>
    <w:rsid w:val="0011008C"/>
    <w:rsid w:val="00111371"/>
    <w:rsid w:val="001172E5"/>
    <w:rsid w:val="001200E1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477F2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A03E5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07DFC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0F31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49EB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C7ABC9"/>
  <w15:chartTrackingRefBased/>
  <w15:docId w15:val="{0B64A7B0-9040-4460-9D55-0E7F150D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A2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benjamin-gundersen-323a2a254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github.com/BenjGundersen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enjgunder@gmail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G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17C08AAE1494DDCB1D0C1EEBDA53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5673F-C07B-416C-B533-0B95B6D967C1}"/>
      </w:docPartPr>
      <w:docPartBody>
        <w:p w:rsidR="00000000" w:rsidRDefault="00000000">
          <w:pPr>
            <w:pStyle w:val="F17C08AAE1494DDCB1D0C1EEBDA53590"/>
          </w:pPr>
          <w:r>
            <w:t>Education</w:t>
          </w:r>
        </w:p>
      </w:docPartBody>
    </w:docPart>
    <w:docPart>
      <w:docPartPr>
        <w:name w:val="3BED9C22B3F94D11A1932BD0B0388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96DB3-EA25-4785-9AA1-049D68A19DCF}"/>
      </w:docPartPr>
      <w:docPartBody>
        <w:p w:rsidR="00000000" w:rsidRDefault="00000000">
          <w:pPr>
            <w:pStyle w:val="3BED9C22B3F94D11A1932BD0B0388DE7"/>
          </w:pPr>
          <w:r>
            <w:t>Skills &amp; abilities</w:t>
          </w:r>
        </w:p>
      </w:docPartBody>
    </w:docPart>
    <w:docPart>
      <w:docPartPr>
        <w:name w:val="70FF5EC5BEB8426CB6F095837689F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1C6C7-92D6-4330-B6FC-64978A241563}"/>
      </w:docPartPr>
      <w:docPartBody>
        <w:p w:rsidR="00000000" w:rsidRDefault="00000000">
          <w:pPr>
            <w:pStyle w:val="70FF5EC5BEB8426CB6F095837689FD34"/>
          </w:pPr>
          <w:r w:rsidRPr="005338E9">
            <w:t>Communication</w:t>
          </w:r>
        </w:p>
      </w:docPartBody>
    </w:docPart>
    <w:docPart>
      <w:docPartPr>
        <w:name w:val="B7C998A7691B4B31AC2B20D1FD6F0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954E3-358B-48F5-B6C0-E0EBA75A5EB1}"/>
      </w:docPartPr>
      <w:docPartBody>
        <w:p w:rsidR="00000000" w:rsidRDefault="00000000">
          <w:pPr>
            <w:pStyle w:val="B7C998A7691B4B31AC2B20D1FD6F02BB"/>
          </w:pPr>
          <w:r>
            <w:t>Leadership</w:t>
          </w:r>
        </w:p>
      </w:docPartBody>
    </w:docPart>
    <w:docPart>
      <w:docPartPr>
        <w:name w:val="CBBBF90C0EF44283B522A45ACEFB4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5CA7B-7ACB-49FD-AFF5-882340F2FC4F}"/>
      </w:docPartPr>
      <w:docPartBody>
        <w:p w:rsidR="00000000" w:rsidRDefault="003A4690" w:rsidP="003A4690">
          <w:pPr>
            <w:pStyle w:val="CBBBF90C0EF44283B522A45ACEFB446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90"/>
    <w:rsid w:val="003A4690"/>
    <w:rsid w:val="009A03E5"/>
    <w:rsid w:val="00D9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1766F766FD43F1942F03193869A821">
    <w:name w:val="461766F766FD43F1942F03193869A821"/>
  </w:style>
  <w:style w:type="paragraph" w:customStyle="1" w:styleId="2A2201199A584D25A11EA1B68EF205BC">
    <w:name w:val="2A2201199A584D25A11EA1B68EF205BC"/>
  </w:style>
  <w:style w:type="paragraph" w:customStyle="1" w:styleId="714E86890A60487B86DCF511432A787A">
    <w:name w:val="714E86890A60487B86DCF511432A787A"/>
  </w:style>
  <w:style w:type="paragraph" w:customStyle="1" w:styleId="06AD22BE509C4074B064F31194FEE3DD">
    <w:name w:val="06AD22BE509C4074B064F31194FEE3DD"/>
  </w:style>
  <w:style w:type="paragraph" w:customStyle="1" w:styleId="20D9EBF973714B75A9E16A8F89DFF03C">
    <w:name w:val="20D9EBF973714B75A9E16A8F89DFF03C"/>
  </w:style>
  <w:style w:type="paragraph" w:customStyle="1" w:styleId="926DA06D3BD349599F4628D7B0C09AC1">
    <w:name w:val="926DA06D3BD349599F4628D7B0C09AC1"/>
  </w:style>
  <w:style w:type="paragraph" w:customStyle="1" w:styleId="27981A7315724CF2AC0ACE637D1F6353">
    <w:name w:val="27981A7315724CF2AC0ACE637D1F6353"/>
  </w:style>
  <w:style w:type="paragraph" w:customStyle="1" w:styleId="4D2D51AE8A404EB1ABD00DBC7D077813">
    <w:name w:val="4D2D51AE8A404EB1ABD00DBC7D077813"/>
  </w:style>
  <w:style w:type="paragraph" w:customStyle="1" w:styleId="E82726AD8C4B464FA35FA86865DA1E47">
    <w:name w:val="E82726AD8C4B464FA35FA86865DA1E47"/>
  </w:style>
  <w:style w:type="paragraph" w:customStyle="1" w:styleId="8C34FEB6FD2A45C1861B7632C5C775D2">
    <w:name w:val="8C34FEB6FD2A45C1861B7632C5C775D2"/>
  </w:style>
  <w:style w:type="paragraph" w:customStyle="1" w:styleId="1FDE2B0257594E25BF368ECB4345C899">
    <w:name w:val="1FDE2B0257594E25BF368ECB4345C899"/>
  </w:style>
  <w:style w:type="paragraph" w:customStyle="1" w:styleId="2FDA3E6DB68347018DC06E19A6B942D2">
    <w:name w:val="2FDA3E6DB68347018DC06E19A6B942D2"/>
  </w:style>
  <w:style w:type="paragraph" w:customStyle="1" w:styleId="93D8A2DB5C074A6BA9B6434AD1300B3F">
    <w:name w:val="93D8A2DB5C074A6BA9B6434AD1300B3F"/>
  </w:style>
  <w:style w:type="paragraph" w:customStyle="1" w:styleId="776F8E51FE9F433399B882F18001ACF2">
    <w:name w:val="776F8E51FE9F433399B882F18001ACF2"/>
  </w:style>
  <w:style w:type="paragraph" w:customStyle="1" w:styleId="E949389E63554C3DB526D43A528E5F32">
    <w:name w:val="E949389E63554C3DB526D43A528E5F32"/>
  </w:style>
  <w:style w:type="paragraph" w:customStyle="1" w:styleId="8E6848098B6348789440AD4EDC26B5CE">
    <w:name w:val="8E6848098B6348789440AD4EDC26B5CE"/>
  </w:style>
  <w:style w:type="paragraph" w:customStyle="1" w:styleId="2EF059EE941142BC97CFF41654993143">
    <w:name w:val="2EF059EE941142BC97CFF41654993143"/>
  </w:style>
  <w:style w:type="paragraph" w:customStyle="1" w:styleId="3E8CE3B49E1F493898CA53BA2ACF0783">
    <w:name w:val="3E8CE3B49E1F493898CA53BA2ACF0783"/>
  </w:style>
  <w:style w:type="paragraph" w:customStyle="1" w:styleId="1EAB757984AC4302A26F60EB07A553F4">
    <w:name w:val="1EAB757984AC4302A26F60EB07A553F4"/>
  </w:style>
  <w:style w:type="paragraph" w:customStyle="1" w:styleId="25D2737A8CA0475C99F61C18A4F7DF48">
    <w:name w:val="25D2737A8CA0475C99F61C18A4F7DF48"/>
  </w:style>
  <w:style w:type="paragraph" w:customStyle="1" w:styleId="F17C08AAE1494DDCB1D0C1EEBDA53590">
    <w:name w:val="F17C08AAE1494DDCB1D0C1EEBDA53590"/>
  </w:style>
  <w:style w:type="paragraph" w:customStyle="1" w:styleId="ACFCB0C96C824F5A8B4A9FC97D98846A">
    <w:name w:val="ACFCB0C96C824F5A8B4A9FC97D98846A"/>
  </w:style>
  <w:style w:type="paragraph" w:customStyle="1" w:styleId="27B8C4EF74A246F68E74AD0E45F0CD93">
    <w:name w:val="27B8C4EF74A246F68E74AD0E45F0CD93"/>
  </w:style>
  <w:style w:type="paragraph" w:customStyle="1" w:styleId="ABC4AA09112E452FB45E69E73C11707F">
    <w:name w:val="ABC4AA09112E452FB45E69E73C11707F"/>
  </w:style>
  <w:style w:type="paragraph" w:customStyle="1" w:styleId="07245D201F5F4652BF5135D129963B3E">
    <w:name w:val="07245D201F5F4652BF5135D129963B3E"/>
  </w:style>
  <w:style w:type="paragraph" w:customStyle="1" w:styleId="0CA8AA6CA3554A638D601A4EBAE7E627">
    <w:name w:val="0CA8AA6CA3554A638D601A4EBAE7E627"/>
  </w:style>
  <w:style w:type="paragraph" w:customStyle="1" w:styleId="2B236FB7969D4297879008D9AE952B08">
    <w:name w:val="2B236FB7969D4297879008D9AE952B08"/>
  </w:style>
  <w:style w:type="paragraph" w:customStyle="1" w:styleId="3B048354BC6843DBAF6C45E6FC9A27CA">
    <w:name w:val="3B048354BC6843DBAF6C45E6FC9A27CA"/>
  </w:style>
  <w:style w:type="paragraph" w:customStyle="1" w:styleId="15CA8605774A47198788BCC9F52038B7">
    <w:name w:val="15CA8605774A47198788BCC9F52038B7"/>
  </w:style>
  <w:style w:type="paragraph" w:customStyle="1" w:styleId="3BED9C22B3F94D11A1932BD0B0388DE7">
    <w:name w:val="3BED9C22B3F94D11A1932BD0B0388DE7"/>
  </w:style>
  <w:style w:type="paragraph" w:customStyle="1" w:styleId="773D73206C3B4C44B2CE5844D5324562">
    <w:name w:val="773D73206C3B4C44B2CE5844D5324562"/>
  </w:style>
  <w:style w:type="paragraph" w:customStyle="1" w:styleId="6359273B7A4148789CFE8C242A765AF3">
    <w:name w:val="6359273B7A4148789CFE8C242A765AF3"/>
  </w:style>
  <w:style w:type="paragraph" w:customStyle="1" w:styleId="70FF5EC5BEB8426CB6F095837689FD34">
    <w:name w:val="70FF5EC5BEB8426CB6F095837689FD34"/>
  </w:style>
  <w:style w:type="paragraph" w:customStyle="1" w:styleId="B7C998A7691B4B31AC2B20D1FD6F02BB">
    <w:name w:val="B7C998A7691B4B31AC2B20D1FD6F02BB"/>
  </w:style>
  <w:style w:type="paragraph" w:customStyle="1" w:styleId="CBBBF90C0EF44283B522A45ACEFB4460">
    <w:name w:val="CBBBF90C0EF44283B522A45ACEFB4460"/>
    <w:rsid w:val="003A4690"/>
  </w:style>
  <w:style w:type="paragraph" w:customStyle="1" w:styleId="64C1B103E3A042A9B27E6DD0E70BC438">
    <w:name w:val="64C1B103E3A042A9B27E6DD0E70BC438"/>
    <w:rsid w:val="003A4690"/>
  </w:style>
  <w:style w:type="paragraph" w:customStyle="1" w:styleId="4640199A9F7F4781A6CBCCB377D113D2">
    <w:name w:val="4640199A9F7F4781A6CBCCB377D113D2"/>
    <w:rsid w:val="003A4690"/>
  </w:style>
  <w:style w:type="paragraph" w:customStyle="1" w:styleId="9FF7E35BFFA3403985E4AC1862F22761">
    <w:name w:val="9FF7E35BFFA3403985E4AC1862F22761"/>
    <w:rsid w:val="003A4690"/>
  </w:style>
  <w:style w:type="paragraph" w:customStyle="1" w:styleId="6B0C517BA49C458A99104DAC0BA65E92">
    <w:name w:val="6B0C517BA49C458A99104DAC0BA65E92"/>
    <w:rsid w:val="003A4690"/>
  </w:style>
  <w:style w:type="paragraph" w:customStyle="1" w:styleId="75D701578B1B47BB899517F24C1C7443">
    <w:name w:val="75D701578B1B47BB899517F24C1C7443"/>
    <w:rsid w:val="003A4690"/>
  </w:style>
  <w:style w:type="paragraph" w:customStyle="1" w:styleId="C9B4CAEC1B0744A19765DFCDCCB11BCD">
    <w:name w:val="C9B4CAEC1B0744A19765DFCDCCB11BCD"/>
    <w:rsid w:val="003A4690"/>
  </w:style>
  <w:style w:type="paragraph" w:customStyle="1" w:styleId="AB32F99064B54EDB8E535BEA523F66C2">
    <w:name w:val="AB32F99064B54EDB8E535BEA523F66C2"/>
    <w:rsid w:val="003A4690"/>
  </w:style>
  <w:style w:type="paragraph" w:customStyle="1" w:styleId="FC96EE38E3494A7383D0E7CBBB0C8CAF">
    <w:name w:val="FC96EE38E3494A7383D0E7CBBB0C8CAF"/>
    <w:rsid w:val="003A4690"/>
  </w:style>
  <w:style w:type="paragraph" w:customStyle="1" w:styleId="2B5B82DF74A64EC3B63E703756921AC2">
    <w:name w:val="2B5B82DF74A64EC3B63E703756921AC2"/>
    <w:rsid w:val="003A4690"/>
  </w:style>
  <w:style w:type="paragraph" w:customStyle="1" w:styleId="2CCDDE5F92394034B323418311DCB9A6">
    <w:name w:val="2CCDDE5F92394034B323418311DCB9A6"/>
    <w:rsid w:val="003A4690"/>
  </w:style>
  <w:style w:type="paragraph" w:customStyle="1" w:styleId="59036E3B4F284E97AAD00449F31D6890">
    <w:name w:val="59036E3B4F284E97AAD00449F31D6890"/>
    <w:rsid w:val="003A4690"/>
  </w:style>
  <w:style w:type="paragraph" w:customStyle="1" w:styleId="75B2788FC92C49D6AF2B3BB1D2E2A9D3">
    <w:name w:val="75B2788FC92C49D6AF2B3BB1D2E2A9D3"/>
    <w:rsid w:val="003A46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33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</dc:creator>
  <cp:keywords/>
  <dc:description/>
  <cp:lastModifiedBy>Benjamin Gundersen</cp:lastModifiedBy>
  <cp:revision>1</cp:revision>
  <dcterms:created xsi:type="dcterms:W3CDTF">2024-09-10T02:42:00Z</dcterms:created>
  <dcterms:modified xsi:type="dcterms:W3CDTF">2024-09-10T03:34:00Z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